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850851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F96C516" w14:textId="3F39F7E8" w:rsidR="001B2ABD" w:rsidRDefault="000310B5" w:rsidP="001B2ABD">
            <w:pPr>
              <w:tabs>
                <w:tab w:val="left" w:pos="990"/>
              </w:tabs>
              <w:jc w:val="center"/>
            </w:pPr>
            <w:r>
              <w:rPr>
                <w:rFonts w:ascii="Arial" w:hAnsi="Arial"/>
                <w:b/>
                <w:noProof/>
                <w:color w:val="0000FF"/>
                <w:sz w:val="36"/>
                <w:szCs w:val="36"/>
              </w:rPr>
              <w:drawing>
                <wp:inline distT="0" distB="0" distL="0" distR="0" wp14:anchorId="2A83394C" wp14:editId="62FA8129">
                  <wp:extent cx="2136775" cy="25444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775" cy="254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613990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8E1CE85" w14:textId="047229C6" w:rsidR="001B2ABD" w:rsidRDefault="0088068D" w:rsidP="001B2ABD">
            <w:pPr>
              <w:pStyle w:val="Title"/>
            </w:pPr>
            <w:r>
              <w:t xml:space="preserve">Pavel </w:t>
            </w:r>
            <w:r w:rsidR="0012765A">
              <w:t xml:space="preserve">   </w:t>
            </w:r>
            <w:r w:rsidR="003F606E">
              <w:t xml:space="preserve"> </w:t>
            </w:r>
            <w:r>
              <w:t>Misirov</w:t>
            </w:r>
          </w:p>
          <w:p w14:paraId="2AB931C1" w14:textId="3617C181" w:rsidR="00A93847" w:rsidRPr="001A00E5" w:rsidRDefault="006B177E" w:rsidP="00A93847">
            <w:pPr>
              <w:rPr>
                <w:rFonts w:ascii="Arial Narrow" w:hAnsi="Arial Narrow" w:cs="Aharoni"/>
                <w:i/>
                <w:sz w:val="14"/>
                <w:szCs w:val="16"/>
              </w:rPr>
            </w:pPr>
            <w:r w:rsidRPr="001A00E5">
              <w:rPr>
                <w:rFonts w:ascii="Arial Narrow" w:hAnsi="Arial Narrow" w:cs="Aharoni"/>
                <w:i/>
                <w:sz w:val="14"/>
                <w:szCs w:val="16"/>
              </w:rPr>
              <w:t>Pablo* Misirov born in Moscow on the 18th of July 1996.</w:t>
            </w:r>
          </w:p>
          <w:p w14:paraId="39BCBAA1" w14:textId="10D04A64" w:rsidR="001B2ABD" w:rsidRPr="00087F27" w:rsidRDefault="0012765A" w:rsidP="001B2ABD">
            <w:pPr>
              <w:pStyle w:val="Subtitle"/>
              <w:rPr>
                <w:rFonts w:asciiTheme="majorHAnsi" w:hAnsiTheme="majorHAnsi"/>
              </w:rPr>
            </w:pPr>
            <w:r w:rsidRPr="009031FB">
              <w:rPr>
                <w:spacing w:val="128"/>
                <w:w w:val="70"/>
              </w:rPr>
              <w:t xml:space="preserve">           </w:t>
            </w:r>
            <w:r w:rsidR="00A93847" w:rsidRPr="009031FB">
              <w:rPr>
                <w:spacing w:val="8"/>
                <w:w w:val="70"/>
              </w:rPr>
              <w:t xml:space="preserve"> </w:t>
            </w:r>
            <w:r w:rsidR="009031FB">
              <w:rPr>
                <w:spacing w:val="0"/>
                <w:w w:val="100"/>
              </w:rPr>
              <w:t xml:space="preserve">UX &amp; </w:t>
            </w:r>
            <w:r w:rsidR="00D20B21">
              <w:rPr>
                <w:rFonts w:asciiTheme="majorHAnsi" w:hAnsiTheme="majorHAnsi"/>
                <w:spacing w:val="0"/>
                <w:w w:val="100"/>
              </w:rPr>
              <w:t>OSCP Student</w:t>
            </w:r>
          </w:p>
        </w:tc>
      </w:tr>
      <w:tr w:rsidR="001B2ABD" w14:paraId="41F96F0B" w14:textId="77777777" w:rsidTr="001B2ABD">
        <w:tc>
          <w:tcPr>
            <w:tcW w:w="3600" w:type="dxa"/>
          </w:tcPr>
          <w:p w14:paraId="640D70BB" w14:textId="77777777" w:rsidR="00036450" w:rsidRDefault="00036450" w:rsidP="00036450"/>
          <w:sdt>
            <w:sdtPr>
              <w:rPr>
                <w:sz w:val="28"/>
              </w:rPr>
              <w:id w:val="-1954003311"/>
              <w:placeholder>
                <w:docPart w:val="CF22D23657A4440F81679670A3ADD791"/>
              </w:placeholder>
              <w:temporary/>
              <w:showingPlcHdr/>
              <w15:appearance w15:val="hidden"/>
            </w:sdtPr>
            <w:sdtEndPr/>
            <w:sdtContent>
              <w:p w14:paraId="72AA9F6E" w14:textId="77777777" w:rsidR="00036450" w:rsidRPr="00A73C15" w:rsidRDefault="00CB0055" w:rsidP="00CB0055">
                <w:pPr>
                  <w:pStyle w:val="Heading3"/>
                  <w:rPr>
                    <w:sz w:val="28"/>
                  </w:rPr>
                </w:pPr>
                <w:r w:rsidRPr="00A73C15">
                  <w:rPr>
                    <w:sz w:val="28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1657BBFD0A4C4E2CAEED127C565CBA06"/>
              </w:placeholder>
              <w:temporary/>
              <w:showingPlcHdr/>
              <w15:appearance w15:val="hidden"/>
            </w:sdtPr>
            <w:sdtEndPr/>
            <w:sdtContent>
              <w:p w14:paraId="16B33593" w14:textId="77777777" w:rsidR="004D3011" w:rsidRPr="00A73C15" w:rsidRDefault="004D3011" w:rsidP="004D3011">
                <w:pPr>
                  <w:rPr>
                    <w:sz w:val="22"/>
                  </w:rPr>
                </w:pPr>
                <w:r w:rsidRPr="00A73C15">
                  <w:rPr>
                    <w:b/>
                    <w:sz w:val="22"/>
                  </w:rPr>
                  <w:t>PHONE:</w:t>
                </w:r>
              </w:p>
            </w:sdtContent>
          </w:sdt>
          <w:p w14:paraId="741B108E" w14:textId="77777777" w:rsidR="004D3011" w:rsidRPr="00A73C15" w:rsidRDefault="0088068D" w:rsidP="004D3011">
            <w:pPr>
              <w:rPr>
                <w:sz w:val="22"/>
              </w:rPr>
            </w:pPr>
            <w:r w:rsidRPr="00A73C15">
              <w:rPr>
                <w:sz w:val="22"/>
              </w:rPr>
              <w:t>0633373056</w:t>
            </w:r>
          </w:p>
          <w:p w14:paraId="4D5714B7" w14:textId="77777777" w:rsidR="004D3011" w:rsidRPr="00A73C15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89DA56A1CCCE436497B883E5BCF2CEC1"/>
              </w:placeholder>
              <w:temporary/>
              <w:showingPlcHdr/>
              <w15:appearance w15:val="hidden"/>
            </w:sdtPr>
            <w:sdtEndPr/>
            <w:sdtContent>
              <w:p w14:paraId="20C29782" w14:textId="77777777" w:rsidR="004D3011" w:rsidRPr="00A73C15" w:rsidRDefault="004D3011" w:rsidP="004D3011">
                <w:pPr>
                  <w:rPr>
                    <w:sz w:val="22"/>
                  </w:rPr>
                </w:pPr>
                <w:r w:rsidRPr="00A73C15">
                  <w:rPr>
                    <w:b/>
                    <w:sz w:val="22"/>
                  </w:rPr>
                  <w:t>EMAIL:</w:t>
                </w:r>
              </w:p>
            </w:sdtContent>
          </w:sdt>
          <w:p w14:paraId="643B26B3" w14:textId="31A1F0C6" w:rsidR="00036450" w:rsidRPr="00A73C15" w:rsidRDefault="00D20B21" w:rsidP="004D3011">
            <w:pPr>
              <w:rPr>
                <w:rStyle w:val="Hyperlink"/>
                <w:sz w:val="22"/>
              </w:rPr>
            </w:pPr>
            <w:r>
              <w:rPr>
                <w:sz w:val="22"/>
              </w:rPr>
              <w:t>carebymedia@gmail.com</w:t>
            </w:r>
          </w:p>
          <w:p w14:paraId="4C487E03" w14:textId="5D6C0DAB" w:rsidR="004D3011" w:rsidRPr="00B16BFC" w:rsidRDefault="00525753" w:rsidP="00CB0055">
            <w:pPr>
              <w:pStyle w:val="Heading3"/>
              <w:rPr>
                <w:sz w:val="28"/>
              </w:rPr>
            </w:pPr>
            <w:r w:rsidRPr="00B16BFC">
              <w:rPr>
                <w:sz w:val="28"/>
              </w:rPr>
              <w:t>Languages</w:t>
            </w:r>
          </w:p>
          <w:p w14:paraId="4B362807" w14:textId="77AA7E44" w:rsidR="00FA6773" w:rsidRPr="00FA6773" w:rsidRDefault="00887AB1" w:rsidP="00887AB1">
            <w:pPr>
              <w:rPr>
                <w:lang w:val="nl-NL"/>
              </w:rPr>
            </w:pPr>
            <w:r>
              <w:rPr>
                <w:rStyle w:val="tlid-translation"/>
                <w:lang w:val="nl-NL"/>
              </w:rPr>
              <w:t>(</w:t>
            </w:r>
            <w:r w:rsidR="00525753">
              <w:rPr>
                <w:rStyle w:val="tlid-translation"/>
                <w:lang w:val="nl-NL"/>
              </w:rPr>
              <w:t>In order of competence</w:t>
            </w:r>
            <w:r>
              <w:rPr>
                <w:rStyle w:val="tlid-translation"/>
                <w:lang w:val="nl-NL"/>
              </w:rPr>
              <w:t>)</w:t>
            </w:r>
          </w:p>
          <w:p w14:paraId="56A24A96" w14:textId="4EC92AF0" w:rsidR="00A73C15" w:rsidRPr="00A73C15" w:rsidRDefault="00A73C15" w:rsidP="00A73C15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A73C15">
              <w:rPr>
                <w:sz w:val="22"/>
              </w:rPr>
              <w:t>Sp</w:t>
            </w:r>
            <w:r w:rsidR="00525753">
              <w:rPr>
                <w:sz w:val="22"/>
              </w:rPr>
              <w:t>anish</w:t>
            </w:r>
            <w:r w:rsidRPr="00A73C15">
              <w:rPr>
                <w:sz w:val="22"/>
              </w:rPr>
              <w:t xml:space="preserve"> </w:t>
            </w:r>
          </w:p>
          <w:p w14:paraId="2B143A74" w14:textId="7B8C7BD3" w:rsidR="00A73C15" w:rsidRPr="00A73C15" w:rsidRDefault="00A73C15" w:rsidP="00A73C15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A73C15">
              <w:rPr>
                <w:sz w:val="22"/>
              </w:rPr>
              <w:t>En</w:t>
            </w:r>
            <w:r w:rsidR="00525753">
              <w:rPr>
                <w:sz w:val="22"/>
              </w:rPr>
              <w:t>glish</w:t>
            </w:r>
          </w:p>
          <w:p w14:paraId="42134570" w14:textId="47655677" w:rsidR="00A73C15" w:rsidRPr="00A73C15" w:rsidRDefault="00A73C15" w:rsidP="00A73C15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A73C15">
              <w:rPr>
                <w:sz w:val="22"/>
              </w:rPr>
              <w:t>Russ</w:t>
            </w:r>
            <w:r w:rsidR="00525753">
              <w:rPr>
                <w:sz w:val="22"/>
              </w:rPr>
              <w:t>ian</w:t>
            </w:r>
          </w:p>
          <w:p w14:paraId="785BB698" w14:textId="23C0DB5D" w:rsidR="00A73C15" w:rsidRPr="00A73C15" w:rsidRDefault="00A73C15" w:rsidP="00A73C15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A73C15">
              <w:rPr>
                <w:sz w:val="22"/>
              </w:rPr>
              <w:t>Fr</w:t>
            </w:r>
            <w:r w:rsidR="00525753">
              <w:rPr>
                <w:sz w:val="22"/>
              </w:rPr>
              <w:t>ench</w:t>
            </w:r>
          </w:p>
          <w:p w14:paraId="7178EE69" w14:textId="2DAFF501" w:rsidR="00A73C15" w:rsidRDefault="00525753" w:rsidP="00A73C15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Dutch</w:t>
            </w:r>
          </w:p>
          <w:p w14:paraId="475F2276" w14:textId="77777777" w:rsidR="00B85622" w:rsidRDefault="00B85622" w:rsidP="00B85622">
            <w:pPr>
              <w:rPr>
                <w:sz w:val="22"/>
              </w:rPr>
            </w:pPr>
          </w:p>
          <w:p w14:paraId="27B9ED7F" w14:textId="5B3FEC67" w:rsidR="00B85622" w:rsidRDefault="00B85622" w:rsidP="00B85622">
            <w:pPr>
              <w:pStyle w:val="Heading3"/>
              <w:rPr>
                <w:sz w:val="28"/>
              </w:rPr>
            </w:pPr>
            <w:r>
              <w:rPr>
                <w:sz w:val="28"/>
              </w:rPr>
              <w:t>hobb</w:t>
            </w:r>
            <w:r w:rsidR="00525753">
              <w:rPr>
                <w:sz w:val="28"/>
              </w:rPr>
              <w:t>ies</w:t>
            </w:r>
            <w:r>
              <w:rPr>
                <w:sz w:val="28"/>
              </w:rPr>
              <w:t xml:space="preserve"> </w:t>
            </w:r>
            <w:r w:rsidR="00525753">
              <w:rPr>
                <w:sz w:val="28"/>
              </w:rPr>
              <w:t>and</w:t>
            </w:r>
            <w:r>
              <w:rPr>
                <w:sz w:val="28"/>
              </w:rPr>
              <w:t xml:space="preserve"> interes</w:t>
            </w:r>
            <w:r w:rsidR="00525753">
              <w:rPr>
                <w:sz w:val="28"/>
              </w:rPr>
              <w:t>ts</w:t>
            </w:r>
          </w:p>
          <w:p w14:paraId="22D8F8CE" w14:textId="1529EF80" w:rsidR="00B85622" w:rsidRDefault="00D20B21" w:rsidP="00B85622">
            <w:pPr>
              <w:pStyle w:val="ListParagraph"/>
              <w:numPr>
                <w:ilvl w:val="0"/>
                <w:numId w:val="8"/>
              </w:numPr>
            </w:pPr>
            <w:r>
              <w:t>Technology</w:t>
            </w:r>
            <w:r w:rsidR="001A00E5">
              <w:t>.</w:t>
            </w:r>
          </w:p>
          <w:p w14:paraId="08082E56" w14:textId="03B54721" w:rsidR="00B85622" w:rsidRDefault="00D20B21" w:rsidP="00D20B21">
            <w:pPr>
              <w:pStyle w:val="ListParagraph"/>
              <w:numPr>
                <w:ilvl w:val="0"/>
                <w:numId w:val="8"/>
              </w:numPr>
            </w:pPr>
            <w:r>
              <w:t>Threat Intelligence</w:t>
            </w:r>
          </w:p>
          <w:p w14:paraId="3CE65C9A" w14:textId="700336A9" w:rsidR="00B85622" w:rsidRDefault="00B85622" w:rsidP="00B85622">
            <w:pPr>
              <w:pStyle w:val="ListParagraph"/>
              <w:numPr>
                <w:ilvl w:val="0"/>
                <w:numId w:val="8"/>
              </w:numPr>
            </w:pPr>
            <w:r>
              <w:t>Computer</w:t>
            </w:r>
            <w:r w:rsidR="00525753">
              <w:t xml:space="preserve"> science</w:t>
            </w:r>
            <w:r w:rsidR="001A00E5">
              <w:t>.</w:t>
            </w:r>
          </w:p>
          <w:p w14:paraId="6C7B6519" w14:textId="4654E90E" w:rsidR="00B85622" w:rsidRDefault="00B85622" w:rsidP="00B85622">
            <w:pPr>
              <w:pStyle w:val="ListParagraph"/>
              <w:numPr>
                <w:ilvl w:val="0"/>
                <w:numId w:val="8"/>
              </w:numPr>
            </w:pPr>
            <w:r>
              <w:t>Psychol</w:t>
            </w:r>
            <w:r w:rsidR="00525753">
              <w:t>ogy</w:t>
            </w:r>
            <w:r w:rsidR="001A00E5">
              <w:t>.</w:t>
            </w:r>
          </w:p>
          <w:p w14:paraId="49F18257" w14:textId="427D9B12" w:rsidR="001A6AD5" w:rsidRDefault="00525753" w:rsidP="00B85622">
            <w:pPr>
              <w:pStyle w:val="ListParagraph"/>
              <w:numPr>
                <w:ilvl w:val="0"/>
                <w:numId w:val="8"/>
              </w:numPr>
            </w:pPr>
            <w:r>
              <w:t>Languages</w:t>
            </w:r>
            <w:r w:rsidR="001A00E5">
              <w:t>.</w:t>
            </w:r>
          </w:p>
          <w:p w14:paraId="54E2522A" w14:textId="67B2EB56" w:rsidR="00B85622" w:rsidRDefault="00525753" w:rsidP="00B85622">
            <w:pPr>
              <w:pStyle w:val="ListParagraph"/>
              <w:numPr>
                <w:ilvl w:val="0"/>
                <w:numId w:val="8"/>
              </w:numPr>
            </w:pPr>
            <w:r>
              <w:t>Reading</w:t>
            </w:r>
            <w:r w:rsidR="001A00E5">
              <w:t>.</w:t>
            </w:r>
          </w:p>
          <w:p w14:paraId="0976E642" w14:textId="338107AF" w:rsidR="00B85622" w:rsidRPr="00B85622" w:rsidRDefault="00B85622" w:rsidP="00B85622">
            <w:pPr>
              <w:pStyle w:val="ListParagraph"/>
              <w:numPr>
                <w:ilvl w:val="0"/>
                <w:numId w:val="8"/>
              </w:numPr>
            </w:pPr>
            <w:r>
              <w:t>Publ</w:t>
            </w:r>
            <w:r w:rsidR="00525753">
              <w:t>ic Relations</w:t>
            </w:r>
            <w:r w:rsidR="001A00E5">
              <w:t>.</w:t>
            </w:r>
          </w:p>
          <w:p w14:paraId="316C3304" w14:textId="202E83BF" w:rsidR="00B85622" w:rsidRPr="00B85622" w:rsidRDefault="00B85622" w:rsidP="00B85622">
            <w:pPr>
              <w:rPr>
                <w:sz w:val="22"/>
              </w:rPr>
            </w:pPr>
          </w:p>
          <w:p w14:paraId="1EEDED68" w14:textId="77777777" w:rsidR="004D3011" w:rsidRPr="004D3011" w:rsidRDefault="004D3011" w:rsidP="004D3011"/>
        </w:tc>
        <w:tc>
          <w:tcPr>
            <w:tcW w:w="720" w:type="dxa"/>
          </w:tcPr>
          <w:p w14:paraId="28B9772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6C3756E" w14:textId="4C3225B1" w:rsidR="00036450" w:rsidRPr="003F606E" w:rsidRDefault="0088068D" w:rsidP="00036450">
            <w:pPr>
              <w:pStyle w:val="Heading2"/>
              <w:rPr>
                <w:color w:val="94B6D2" w:themeColor="accent1"/>
              </w:rPr>
            </w:pPr>
            <w:r w:rsidRPr="003F606E">
              <w:rPr>
                <w:color w:val="94B6D2" w:themeColor="accent1"/>
              </w:rPr>
              <w:t>W</w:t>
            </w:r>
            <w:r w:rsidR="00A00369">
              <w:rPr>
                <w:color w:val="94B6D2" w:themeColor="accent1"/>
              </w:rPr>
              <w:t>ork experience</w:t>
            </w:r>
          </w:p>
          <w:p w14:paraId="6ECECDD5" w14:textId="3F18F345" w:rsidR="00B16BFC" w:rsidRPr="0041506A" w:rsidRDefault="000E4414" w:rsidP="00B16B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(2012 -201</w:t>
            </w:r>
            <w:r w:rsidR="00B246D4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) </w:t>
            </w:r>
            <w:r w:rsidR="00B16BFC">
              <w:rPr>
                <w:b/>
                <w:sz w:val="20"/>
              </w:rPr>
              <w:t>Translation assistance at COMRADE NGO</w:t>
            </w:r>
            <w:r w:rsidR="00B246D4">
              <w:rPr>
                <w:b/>
                <w:sz w:val="20"/>
              </w:rPr>
              <w:t>, Madrid</w:t>
            </w:r>
          </w:p>
          <w:p w14:paraId="0EBB5B85" w14:textId="77777777" w:rsidR="00B16BFC" w:rsidRPr="0041506A" w:rsidRDefault="00B16BFC" w:rsidP="00B16BFC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English and Spanish.</w:t>
            </w:r>
          </w:p>
          <w:p w14:paraId="671EE8D8" w14:textId="77777777" w:rsidR="000E4414" w:rsidRDefault="000E4414" w:rsidP="0088068D">
            <w:pPr>
              <w:rPr>
                <w:b/>
                <w:sz w:val="20"/>
              </w:rPr>
            </w:pPr>
          </w:p>
          <w:p w14:paraId="126045FB" w14:textId="06838F1A" w:rsidR="00B16BFC" w:rsidRDefault="000E4414" w:rsidP="0088068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(2013 -2014) Summer camp staff</w:t>
            </w:r>
            <w:r w:rsidR="00B246D4">
              <w:rPr>
                <w:b/>
                <w:sz w:val="20"/>
              </w:rPr>
              <w:t xml:space="preserve"> a</w:t>
            </w:r>
            <w:r w:rsidR="00D20B21">
              <w:rPr>
                <w:b/>
                <w:sz w:val="20"/>
              </w:rPr>
              <w:t>t</w:t>
            </w:r>
            <w:r w:rsidR="00B246D4">
              <w:rPr>
                <w:b/>
                <w:sz w:val="20"/>
              </w:rPr>
              <w:t xml:space="preserve"> SUMMER SANSE, Madrid</w:t>
            </w:r>
          </w:p>
          <w:p w14:paraId="1593B508" w14:textId="5E94A907" w:rsidR="00B246D4" w:rsidRDefault="00B246D4" w:rsidP="0088068D">
            <w:pPr>
              <w:rPr>
                <w:b/>
                <w:sz w:val="20"/>
              </w:rPr>
            </w:pPr>
          </w:p>
          <w:p w14:paraId="0825696F" w14:textId="73726BB8" w:rsidR="00B246D4" w:rsidRDefault="00B246D4" w:rsidP="0088068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(2014-2014) Assisting kids in risk of social exclusion at CATALEJO, Madrid</w:t>
            </w:r>
          </w:p>
          <w:p w14:paraId="1425488F" w14:textId="77777777" w:rsidR="000E4414" w:rsidRDefault="000E4414" w:rsidP="0088068D">
            <w:pPr>
              <w:rPr>
                <w:b/>
                <w:sz w:val="20"/>
              </w:rPr>
            </w:pPr>
          </w:p>
          <w:p w14:paraId="537CD9B9" w14:textId="13E6A54D" w:rsidR="0088068D" w:rsidRPr="0088068D" w:rsidRDefault="00B16BFC" w:rsidP="0088068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(2013 - 2016) </w:t>
            </w:r>
            <w:r w:rsidR="00A00369">
              <w:rPr>
                <w:b/>
                <w:sz w:val="20"/>
              </w:rPr>
              <w:t>PR and Event Coordinator</w:t>
            </w:r>
            <w:r w:rsidR="00A00369">
              <w:rPr>
                <w:sz w:val="20"/>
              </w:rPr>
              <w:t xml:space="preserve"> at the following clubs</w:t>
            </w:r>
            <w:r w:rsidR="0088068D" w:rsidRPr="0088068D">
              <w:rPr>
                <w:sz w:val="20"/>
              </w:rPr>
              <w:t xml:space="preserve">: </w:t>
            </w:r>
          </w:p>
          <w:p w14:paraId="77B97A1A" w14:textId="77777777" w:rsidR="0088068D" w:rsidRPr="0088068D" w:rsidRDefault="0088068D" w:rsidP="0088068D">
            <w:pPr>
              <w:rPr>
                <w:sz w:val="20"/>
              </w:rPr>
            </w:pPr>
          </w:p>
          <w:p w14:paraId="218E26DE" w14:textId="77777777" w:rsidR="0088068D" w:rsidRPr="0088068D" w:rsidRDefault="0088068D" w:rsidP="0088068D">
            <w:pPr>
              <w:rPr>
                <w:sz w:val="20"/>
                <w:lang w:val="es-ES"/>
              </w:rPr>
            </w:pPr>
            <w:r w:rsidRPr="0088068D">
              <w:rPr>
                <w:sz w:val="20"/>
                <w:lang w:val="es-ES"/>
              </w:rPr>
              <w:t>1.</w:t>
            </w:r>
            <w:r w:rsidRPr="0088068D">
              <w:rPr>
                <w:sz w:val="20"/>
                <w:lang w:val="es-ES"/>
              </w:rPr>
              <w:tab/>
              <w:t>Teatro Kapital ,Madrid.</w:t>
            </w:r>
          </w:p>
          <w:p w14:paraId="6575CA05" w14:textId="77777777" w:rsidR="0088068D" w:rsidRPr="0088068D" w:rsidRDefault="0088068D" w:rsidP="0088068D">
            <w:pPr>
              <w:rPr>
                <w:sz w:val="20"/>
                <w:lang w:val="es-ES"/>
              </w:rPr>
            </w:pPr>
            <w:r w:rsidRPr="0088068D">
              <w:rPr>
                <w:sz w:val="20"/>
                <w:lang w:val="es-ES"/>
              </w:rPr>
              <w:t>2.</w:t>
            </w:r>
            <w:r w:rsidRPr="0088068D">
              <w:rPr>
                <w:sz w:val="20"/>
                <w:lang w:val="es-ES"/>
              </w:rPr>
              <w:tab/>
              <w:t xml:space="preserve">Sala Marco </w:t>
            </w:r>
            <w:proofErr w:type="spellStart"/>
            <w:r w:rsidRPr="0088068D">
              <w:rPr>
                <w:sz w:val="20"/>
                <w:lang w:val="es-ES"/>
              </w:rPr>
              <w:t>Aldany</w:t>
            </w:r>
            <w:proofErr w:type="spellEnd"/>
            <w:r w:rsidRPr="0088068D">
              <w:rPr>
                <w:sz w:val="20"/>
                <w:lang w:val="es-ES"/>
              </w:rPr>
              <w:t>, Madrid.</w:t>
            </w:r>
          </w:p>
          <w:p w14:paraId="23545203" w14:textId="74DB1128" w:rsidR="00A619FD" w:rsidRPr="0088068D" w:rsidRDefault="0088068D" w:rsidP="0088068D">
            <w:pPr>
              <w:rPr>
                <w:sz w:val="20"/>
                <w:lang w:val="es-ES"/>
              </w:rPr>
            </w:pPr>
            <w:r w:rsidRPr="0088068D">
              <w:rPr>
                <w:sz w:val="20"/>
                <w:lang w:val="es-ES"/>
              </w:rPr>
              <w:t>3.</w:t>
            </w:r>
            <w:r w:rsidRPr="0088068D">
              <w:rPr>
                <w:sz w:val="20"/>
                <w:lang w:val="es-ES"/>
              </w:rPr>
              <w:tab/>
              <w:t>Sala COCO, Madrid.</w:t>
            </w:r>
          </w:p>
          <w:p w14:paraId="743549C8" w14:textId="132E2418" w:rsidR="00A619FD" w:rsidRDefault="0088068D" w:rsidP="0088068D">
            <w:pPr>
              <w:rPr>
                <w:sz w:val="20"/>
                <w:lang w:val="es-ES"/>
              </w:rPr>
            </w:pPr>
            <w:r w:rsidRPr="00D80288">
              <w:rPr>
                <w:sz w:val="20"/>
                <w:lang w:val="es-ES"/>
              </w:rPr>
              <w:t>4.</w:t>
            </w:r>
            <w:r w:rsidRPr="00D80288">
              <w:rPr>
                <w:sz w:val="20"/>
                <w:lang w:val="es-ES"/>
              </w:rPr>
              <w:tab/>
              <w:t>Sala Mondo, Madrid.</w:t>
            </w:r>
          </w:p>
          <w:p w14:paraId="6C2B6A3C" w14:textId="5BDBF387" w:rsidR="00A619FD" w:rsidRPr="000378DC" w:rsidRDefault="00A619FD" w:rsidP="00A619FD">
            <w:pPr>
              <w:rPr>
                <w:sz w:val="20"/>
              </w:rPr>
            </w:pPr>
            <w:r w:rsidRPr="000378DC">
              <w:rPr>
                <w:sz w:val="20"/>
              </w:rPr>
              <w:t>5.          Club BOWI, Madrid.</w:t>
            </w:r>
          </w:p>
          <w:p w14:paraId="097FAF35" w14:textId="77777777" w:rsidR="008104B9" w:rsidRPr="0041506A" w:rsidRDefault="008104B9" w:rsidP="0088068D">
            <w:pPr>
              <w:rPr>
                <w:b/>
                <w:sz w:val="20"/>
              </w:rPr>
            </w:pPr>
          </w:p>
          <w:p w14:paraId="02714047" w14:textId="2AC4D337" w:rsidR="0088068D" w:rsidRPr="0088068D" w:rsidRDefault="00B16BFC" w:rsidP="0088068D">
            <w:pPr>
              <w:rPr>
                <w:sz w:val="20"/>
              </w:rPr>
            </w:pPr>
            <w:r>
              <w:rPr>
                <w:b/>
                <w:sz w:val="20"/>
              </w:rPr>
              <w:t>(2016-20</w:t>
            </w:r>
            <w:r w:rsidR="00B246D4">
              <w:rPr>
                <w:b/>
                <w:sz w:val="20"/>
              </w:rPr>
              <w:t>20</w:t>
            </w:r>
            <w:r>
              <w:rPr>
                <w:b/>
                <w:sz w:val="20"/>
              </w:rPr>
              <w:t>)</w:t>
            </w:r>
            <w:r w:rsidR="000E4414">
              <w:rPr>
                <w:b/>
                <w:sz w:val="20"/>
              </w:rPr>
              <w:t xml:space="preserve"> Barman, </w:t>
            </w:r>
            <w:r w:rsidR="00A00369">
              <w:rPr>
                <w:b/>
                <w:sz w:val="20"/>
              </w:rPr>
              <w:t>Waiter and Manager at</w:t>
            </w:r>
            <w:r w:rsidR="0088068D" w:rsidRPr="0088068D">
              <w:rPr>
                <w:sz w:val="20"/>
              </w:rPr>
              <w:t>:</w:t>
            </w:r>
          </w:p>
          <w:p w14:paraId="4DBB83DD" w14:textId="77777777" w:rsidR="0088068D" w:rsidRPr="0088068D" w:rsidRDefault="0088068D" w:rsidP="0088068D">
            <w:pPr>
              <w:rPr>
                <w:sz w:val="20"/>
              </w:rPr>
            </w:pPr>
          </w:p>
          <w:p w14:paraId="2DBE853D" w14:textId="77777777" w:rsidR="0088068D" w:rsidRPr="0088068D" w:rsidRDefault="0088068D" w:rsidP="00112FE0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88068D">
              <w:rPr>
                <w:sz w:val="20"/>
              </w:rPr>
              <w:t>Oceans Beach Club</w:t>
            </w:r>
            <w:r w:rsidR="00066EF7">
              <w:rPr>
                <w:sz w:val="20"/>
              </w:rPr>
              <w:t>, Den Haag.</w:t>
            </w:r>
          </w:p>
          <w:p w14:paraId="010A3860" w14:textId="77777777" w:rsidR="0088068D" w:rsidRPr="0088068D" w:rsidRDefault="0088068D" w:rsidP="00112FE0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88068D">
              <w:rPr>
                <w:sz w:val="20"/>
              </w:rPr>
              <w:t>Oceans Square</w:t>
            </w:r>
            <w:r w:rsidR="00066EF7">
              <w:rPr>
                <w:sz w:val="20"/>
              </w:rPr>
              <w:t>, Den Haag.</w:t>
            </w:r>
          </w:p>
          <w:p w14:paraId="00216BBC" w14:textId="48253698" w:rsidR="0088068D" w:rsidRDefault="0088068D" w:rsidP="00112FE0">
            <w:pPr>
              <w:pStyle w:val="ListParagraph"/>
              <w:numPr>
                <w:ilvl w:val="0"/>
                <w:numId w:val="12"/>
              </w:numPr>
              <w:rPr>
                <w:sz w:val="20"/>
              </w:rPr>
            </w:pPr>
            <w:r w:rsidRPr="0088068D">
              <w:rPr>
                <w:sz w:val="20"/>
              </w:rPr>
              <w:t>Columbus</w:t>
            </w:r>
            <w:r w:rsidR="00066EF7">
              <w:rPr>
                <w:sz w:val="20"/>
              </w:rPr>
              <w:t>, Den Haag.</w:t>
            </w:r>
          </w:p>
          <w:p w14:paraId="35B72322" w14:textId="77777777" w:rsidR="00B16BFC" w:rsidRPr="00B16BFC" w:rsidRDefault="00B16BFC" w:rsidP="00B16BFC">
            <w:pPr>
              <w:rPr>
                <w:sz w:val="20"/>
              </w:rPr>
            </w:pPr>
          </w:p>
          <w:p w14:paraId="43E38228" w14:textId="1D00D13E" w:rsidR="00B16BFC" w:rsidRDefault="00B16BFC" w:rsidP="00B16B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(2019</w:t>
            </w:r>
            <w:r w:rsidR="00B246D4">
              <w:rPr>
                <w:b/>
                <w:sz w:val="20"/>
              </w:rPr>
              <w:t xml:space="preserve"> - 2020</w:t>
            </w:r>
            <w:r>
              <w:rPr>
                <w:b/>
                <w:sz w:val="20"/>
              </w:rPr>
              <w:t xml:space="preserve">) Counselling and Assistance at </w:t>
            </w:r>
            <w:proofErr w:type="spellStart"/>
            <w:r>
              <w:rPr>
                <w:b/>
                <w:sz w:val="20"/>
              </w:rPr>
              <w:t>Salvius</w:t>
            </w:r>
            <w:proofErr w:type="spellEnd"/>
            <w:r>
              <w:rPr>
                <w:b/>
                <w:sz w:val="20"/>
              </w:rPr>
              <w:t xml:space="preserve"> Legal Utrecht.</w:t>
            </w:r>
          </w:p>
          <w:p w14:paraId="4CD0DB0C" w14:textId="08120D75" w:rsidR="000E4414" w:rsidRDefault="000E4414" w:rsidP="00B16BFC">
            <w:pPr>
              <w:rPr>
                <w:b/>
                <w:sz w:val="20"/>
              </w:rPr>
            </w:pPr>
          </w:p>
          <w:p w14:paraId="379AE459" w14:textId="4A1246F4" w:rsidR="00B246D4" w:rsidRDefault="00B246D4" w:rsidP="00B16B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(2018 - 2020) Swing Forex and Crypto trader using MT5 terminals.</w:t>
            </w:r>
          </w:p>
          <w:p w14:paraId="120294C5" w14:textId="77777777" w:rsidR="00B246D4" w:rsidRDefault="00B246D4" w:rsidP="00B16BFC">
            <w:pPr>
              <w:rPr>
                <w:b/>
                <w:sz w:val="20"/>
              </w:rPr>
            </w:pPr>
          </w:p>
          <w:p w14:paraId="3F904613" w14:textId="784BD420" w:rsidR="000E4414" w:rsidRDefault="000E4414" w:rsidP="00B16B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</w:t>
            </w:r>
            <w:r w:rsidR="00C4115D">
              <w:rPr>
                <w:b/>
                <w:sz w:val="20"/>
              </w:rPr>
              <w:t>19</w:t>
            </w:r>
            <w:r>
              <w:rPr>
                <w:b/>
                <w:sz w:val="20"/>
              </w:rPr>
              <w:t xml:space="preserve"> - )</w:t>
            </w:r>
            <w:r w:rsidR="00B246D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Full stack engineering: creating</w:t>
            </w:r>
            <w:r w:rsidR="00B246D4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API’s and UI for lawyer</w:t>
            </w:r>
            <w:r w:rsidR="00B246D4">
              <w:rPr>
                <w:b/>
                <w:sz w:val="20"/>
              </w:rPr>
              <w:t>s to access their document database</w:t>
            </w:r>
            <w:r w:rsidR="00C4115D">
              <w:rPr>
                <w:b/>
                <w:sz w:val="20"/>
              </w:rPr>
              <w:t xml:space="preserve">. </w:t>
            </w:r>
          </w:p>
          <w:p w14:paraId="178B50FF" w14:textId="56AF0B6B" w:rsidR="00D20B21" w:rsidRDefault="00D20B21" w:rsidP="00B16BFC">
            <w:pPr>
              <w:rPr>
                <w:b/>
                <w:sz w:val="20"/>
              </w:rPr>
            </w:pPr>
          </w:p>
          <w:p w14:paraId="1455FE56" w14:textId="650485FC" w:rsidR="00D20B21" w:rsidRPr="00B246D4" w:rsidRDefault="00D20B21" w:rsidP="00B16BF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(2020 - ) OSCP Student</w:t>
            </w:r>
            <w:r w:rsidR="00C4115D">
              <w:rPr>
                <w:b/>
                <w:sz w:val="20"/>
              </w:rPr>
              <w:t xml:space="preserve"> at Offensive Security</w:t>
            </w:r>
          </w:p>
          <w:p w14:paraId="221234DE" w14:textId="79BBA654" w:rsidR="0088068D" w:rsidRDefault="0088068D" w:rsidP="000E4414"/>
          <w:p w14:paraId="39195F2C" w14:textId="77777777" w:rsidR="00C4115D" w:rsidRDefault="00C4115D" w:rsidP="00D20B21">
            <w:pPr>
              <w:pStyle w:val="Heading2"/>
              <w:rPr>
                <w:color w:val="94B6D2" w:themeColor="accent1"/>
              </w:rPr>
            </w:pPr>
          </w:p>
          <w:p w14:paraId="2C2E786D" w14:textId="5125FAF5" w:rsidR="00B85622" w:rsidRPr="00D20B21" w:rsidRDefault="00FA6773" w:rsidP="00D20B21">
            <w:pPr>
              <w:pStyle w:val="Heading2"/>
              <w:rPr>
                <w:color w:val="94B6D2" w:themeColor="accent1"/>
              </w:rPr>
            </w:pPr>
            <w:r>
              <w:rPr>
                <w:color w:val="94B6D2" w:themeColor="accent1"/>
              </w:rPr>
              <w:t>Personal skills</w:t>
            </w:r>
          </w:p>
          <w:p w14:paraId="7650AF71" w14:textId="46A57FB8" w:rsidR="00D20B21" w:rsidRPr="00D20B21" w:rsidRDefault="00D20B21" w:rsidP="00D20B21">
            <w:pPr>
              <w:pStyle w:val="ListParagraph"/>
              <w:numPr>
                <w:ilvl w:val="0"/>
                <w:numId w:val="31"/>
              </w:numPr>
              <w:rPr>
                <w:b/>
                <w:bCs/>
              </w:rPr>
            </w:pPr>
            <w:r>
              <w:rPr>
                <w:b/>
                <w:bCs/>
              </w:rPr>
              <w:t>Kali Linux and Offensive Security methodologies</w:t>
            </w:r>
          </w:p>
          <w:p w14:paraId="264669AC" w14:textId="13CE7142" w:rsidR="00D20B21" w:rsidRDefault="00D20B21" w:rsidP="00112FE0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OSINT framework</w:t>
            </w:r>
          </w:p>
          <w:p w14:paraId="019F612C" w14:textId="18D739BB" w:rsidR="00D20B21" w:rsidRDefault="00D20B21" w:rsidP="00112FE0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 xml:space="preserve">Reverse Engineering with </w:t>
            </w:r>
            <w:proofErr w:type="spellStart"/>
            <w:r>
              <w:rPr>
                <w:b/>
              </w:rPr>
              <w:t>Ghidra</w:t>
            </w:r>
            <w:proofErr w:type="spellEnd"/>
            <w:r>
              <w:rPr>
                <w:b/>
              </w:rPr>
              <w:t xml:space="preserve"> and IDA </w:t>
            </w:r>
          </w:p>
          <w:p w14:paraId="0DCEB53C" w14:textId="7F276B25" w:rsidR="00B85622" w:rsidRPr="001A00E5" w:rsidRDefault="00B85622" w:rsidP="00112FE0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A00E5">
              <w:rPr>
                <w:b/>
              </w:rPr>
              <w:t>Programming Language/Web development:</w:t>
            </w:r>
          </w:p>
          <w:p w14:paraId="4E0B64C9" w14:textId="05804992" w:rsidR="00B85622" w:rsidRPr="009031FB" w:rsidRDefault="00B85622" w:rsidP="00FA6773">
            <w:pPr>
              <w:pStyle w:val="ListParagraph"/>
              <w:numPr>
                <w:ilvl w:val="0"/>
                <w:numId w:val="30"/>
              </w:numPr>
            </w:pPr>
            <w:r w:rsidRPr="009031FB">
              <w:t>Python 3.</w:t>
            </w:r>
            <w:r w:rsidR="00182066" w:rsidRPr="009031FB">
              <w:t>8</w:t>
            </w:r>
          </w:p>
          <w:p w14:paraId="25930BA8" w14:textId="37192A84" w:rsidR="00D20B21" w:rsidRPr="009031FB" w:rsidRDefault="00D20B21" w:rsidP="00FA6773">
            <w:pPr>
              <w:pStyle w:val="ListParagraph"/>
              <w:numPr>
                <w:ilvl w:val="0"/>
                <w:numId w:val="30"/>
              </w:numPr>
            </w:pPr>
            <w:r w:rsidRPr="009031FB">
              <w:t>C/C++</w:t>
            </w:r>
          </w:p>
          <w:p w14:paraId="13614667" w14:textId="156C64C6" w:rsidR="00182066" w:rsidRPr="009031FB" w:rsidRDefault="00182066" w:rsidP="00FA6773">
            <w:pPr>
              <w:pStyle w:val="ListParagraph"/>
              <w:numPr>
                <w:ilvl w:val="0"/>
                <w:numId w:val="30"/>
              </w:numPr>
            </w:pPr>
            <w:r w:rsidRPr="009031FB">
              <w:t>Bash</w:t>
            </w:r>
          </w:p>
          <w:p w14:paraId="26265062" w14:textId="77777777" w:rsidR="00B85622" w:rsidRPr="009031FB" w:rsidRDefault="00B85622" w:rsidP="00FA6773">
            <w:pPr>
              <w:pStyle w:val="ListParagraph"/>
              <w:numPr>
                <w:ilvl w:val="0"/>
                <w:numId w:val="30"/>
              </w:numPr>
            </w:pPr>
            <w:r w:rsidRPr="009031FB">
              <w:t>HTML5</w:t>
            </w:r>
          </w:p>
          <w:p w14:paraId="1A78F971" w14:textId="6662ACAD" w:rsidR="00182066" w:rsidRPr="009031FB" w:rsidRDefault="00B85622" w:rsidP="00182066">
            <w:pPr>
              <w:pStyle w:val="ListParagraph"/>
              <w:numPr>
                <w:ilvl w:val="0"/>
                <w:numId w:val="30"/>
              </w:numPr>
            </w:pPr>
            <w:r w:rsidRPr="009031FB">
              <w:t>CSS</w:t>
            </w:r>
          </w:p>
          <w:p w14:paraId="72874455" w14:textId="67384608" w:rsidR="00182066" w:rsidRPr="009031FB" w:rsidRDefault="00182066" w:rsidP="00182066">
            <w:pPr>
              <w:pStyle w:val="ListParagraph"/>
              <w:numPr>
                <w:ilvl w:val="0"/>
                <w:numId w:val="30"/>
              </w:numPr>
            </w:pPr>
            <w:r w:rsidRPr="009031FB">
              <w:t>JavaScript</w:t>
            </w:r>
          </w:p>
          <w:p w14:paraId="47B40B39" w14:textId="4B60E50A" w:rsidR="00182066" w:rsidRPr="009031FB" w:rsidRDefault="009031FB" w:rsidP="00182066">
            <w:pPr>
              <w:pStyle w:val="ListParagraph"/>
              <w:numPr>
                <w:ilvl w:val="0"/>
                <w:numId w:val="30"/>
              </w:numPr>
            </w:pPr>
            <w:r>
              <w:t xml:space="preserve">JAVA </w:t>
            </w:r>
            <w:r w:rsidR="00182066" w:rsidRPr="009031FB">
              <w:t>Processing</w:t>
            </w:r>
          </w:p>
          <w:p w14:paraId="5DCD7205" w14:textId="0D3F2492" w:rsidR="00182066" w:rsidRPr="009031FB" w:rsidRDefault="00182066" w:rsidP="00182066">
            <w:pPr>
              <w:pStyle w:val="ListParagraph"/>
              <w:numPr>
                <w:ilvl w:val="0"/>
                <w:numId w:val="30"/>
              </w:numPr>
            </w:pPr>
            <w:r w:rsidRPr="009031FB">
              <w:t>Django Web-Framework</w:t>
            </w:r>
          </w:p>
          <w:p w14:paraId="454F556D" w14:textId="20984858" w:rsidR="00B85622" w:rsidRDefault="00B85622" w:rsidP="00D20B21"/>
          <w:p w14:paraId="446A5BD3" w14:textId="562E4409" w:rsidR="00C4115D" w:rsidRDefault="00D20B21" w:rsidP="00C4115D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A00E5">
              <w:rPr>
                <w:b/>
              </w:rPr>
              <w:t>Microsoft</w:t>
            </w:r>
            <w:r>
              <w:rPr>
                <w:b/>
              </w:rPr>
              <w:t xml:space="preserve"> office365</w:t>
            </w:r>
          </w:p>
          <w:p w14:paraId="47F4FD83" w14:textId="463AA1C7" w:rsidR="00C4115D" w:rsidRPr="00C4115D" w:rsidRDefault="00C4115D" w:rsidP="00C4115D">
            <w:pPr>
              <w:rPr>
                <w:b/>
              </w:rPr>
            </w:pPr>
          </w:p>
          <w:p w14:paraId="105918E5" w14:textId="1D64F07B" w:rsidR="00C4115D" w:rsidRPr="003F606E" w:rsidRDefault="00C4115D" w:rsidP="00C4115D">
            <w:pPr>
              <w:pStyle w:val="Heading2"/>
              <w:rPr>
                <w:color w:val="94B6D2" w:themeColor="accent1"/>
                <w:lang w:val="es-ES"/>
              </w:rPr>
            </w:pPr>
            <w:r>
              <w:rPr>
                <w:color w:val="94B6D2" w:themeColor="accent1"/>
                <w:lang w:val="es-ES"/>
              </w:rPr>
              <w:t>Education:</w:t>
            </w:r>
          </w:p>
          <w:p w14:paraId="451CCFC6" w14:textId="77777777" w:rsidR="00C4115D" w:rsidRDefault="00C4115D" w:rsidP="00C4115D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</w:pPr>
          </w:p>
          <w:p w14:paraId="7D5BBCD0" w14:textId="77777777" w:rsidR="00C4115D" w:rsidRPr="0088068D" w:rsidRDefault="00C4115D" w:rsidP="00C4115D">
            <w:pPr>
              <w:jc w:val="center"/>
              <w:rPr>
                <w:rFonts w:asciiTheme="majorHAnsi" w:hAnsiTheme="majorHAnsi"/>
                <w:b/>
                <w:color w:val="000000"/>
                <w:szCs w:val="20"/>
                <w:u w:val="single"/>
                <w:lang w:val="es-ES"/>
              </w:rPr>
            </w:pPr>
            <w:proofErr w:type="spellStart"/>
            <w:r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  <w:t>Primary</w:t>
            </w:r>
            <w:proofErr w:type="spellEnd"/>
            <w:r w:rsidRPr="0088068D"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  <w:t xml:space="preserve"> </w:t>
            </w:r>
            <w:proofErr w:type="spellStart"/>
            <w:r w:rsidRPr="0088068D"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  <w:t>School</w:t>
            </w:r>
            <w:proofErr w:type="spellEnd"/>
            <w:r w:rsidRPr="0088068D"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  <w:t>;</w:t>
            </w:r>
          </w:p>
          <w:p w14:paraId="43676841" w14:textId="77777777" w:rsidR="00C4115D" w:rsidRPr="0088068D" w:rsidRDefault="00C4115D" w:rsidP="00C4115D">
            <w:pPr>
              <w:rPr>
                <w:rFonts w:asciiTheme="majorHAnsi" w:hAnsiTheme="majorHAnsi"/>
                <w:color w:val="000000"/>
                <w:sz w:val="20"/>
                <w:szCs w:val="20"/>
                <w:u w:val="single"/>
                <w:lang w:val="es-ES"/>
              </w:rPr>
            </w:pPr>
            <w:r w:rsidRPr="0088068D"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  <w:lang w:val="es-ES"/>
              </w:rPr>
              <w:t xml:space="preserve">   </w:t>
            </w:r>
            <w:r w:rsidRPr="0088068D">
              <w:rPr>
                <w:rFonts w:asciiTheme="majorHAnsi" w:hAnsiTheme="majorHAnsi"/>
                <w:color w:val="000000"/>
                <w:sz w:val="24"/>
                <w:szCs w:val="20"/>
                <w:u w:val="single"/>
                <w:lang w:val="es-ES"/>
              </w:rPr>
              <w:t xml:space="preserve">                  </w:t>
            </w:r>
          </w:p>
          <w:p w14:paraId="711766A5" w14:textId="77777777" w:rsidR="00C4115D" w:rsidRPr="00E63247" w:rsidRDefault="00C4115D" w:rsidP="00C411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Madrid, </w:t>
            </w:r>
            <w:proofErr w:type="spellStart"/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>Sp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>ain</w:t>
            </w:r>
            <w:proofErr w:type="spellEnd"/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.   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14:paraId="29C9AA66" w14:textId="77777777" w:rsidR="00C4115D" w:rsidRDefault="00C4115D" w:rsidP="00C4115D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A6AD5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Colegio P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u</w:t>
            </w:r>
            <w:r w:rsidRPr="001A6AD5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blico </w:t>
            </w:r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Príncipe Don Felipe.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(2001 – 2005)</w:t>
            </w:r>
          </w:p>
          <w:p w14:paraId="389AD89B" w14:textId="77777777" w:rsidR="00C4115D" w:rsidRPr="00E63247" w:rsidRDefault="00C4115D" w:rsidP="00C4115D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 xml:space="preserve">Colegio </w:t>
            </w:r>
            <w:proofErr w:type="spellStart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Publico</w:t>
            </w:r>
            <w:proofErr w:type="spellEnd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 xml:space="preserve"> Jose </w:t>
            </w:r>
            <w:proofErr w:type="spellStart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Bergamin</w:t>
            </w:r>
            <w:proofErr w:type="spellEnd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 xml:space="preserve"> (2005 – 2008)</w:t>
            </w:r>
          </w:p>
          <w:p w14:paraId="27748C13" w14:textId="77777777" w:rsidR="00C4115D" w:rsidRPr="0088068D" w:rsidRDefault="00C4115D" w:rsidP="00C4115D">
            <w:pPr>
              <w:rPr>
                <w:rFonts w:asciiTheme="majorHAnsi" w:hAnsiTheme="majorHAnsi"/>
                <w:i/>
                <w:color w:val="000000"/>
                <w:szCs w:val="20"/>
              </w:rPr>
            </w:pPr>
            <w:r w:rsidRPr="0088068D">
              <w:rPr>
                <w:rFonts w:asciiTheme="majorHAnsi" w:hAnsiTheme="majorHAnsi"/>
                <w:i/>
                <w:color w:val="000000"/>
                <w:szCs w:val="20"/>
              </w:rPr>
              <w:t xml:space="preserve">                            </w:t>
            </w:r>
          </w:p>
          <w:p w14:paraId="3D2E7F9B" w14:textId="77777777" w:rsidR="00C4115D" w:rsidRPr="00DF7AA2" w:rsidRDefault="00C4115D" w:rsidP="00C4115D">
            <w:pPr>
              <w:rPr>
                <w:rFonts w:asciiTheme="majorHAnsi" w:hAnsiTheme="majorHAnsi"/>
                <w:b/>
                <w:color w:val="000000"/>
                <w:szCs w:val="18"/>
              </w:rPr>
            </w:pPr>
          </w:p>
          <w:p w14:paraId="3BE23AD2" w14:textId="77777777" w:rsidR="00C4115D" w:rsidRPr="0088068D" w:rsidRDefault="00C4115D" w:rsidP="00C4115D">
            <w:pPr>
              <w:jc w:val="center"/>
              <w:rPr>
                <w:rFonts w:asciiTheme="majorHAnsi" w:hAnsiTheme="majorHAnsi"/>
                <w:color w:val="000000"/>
                <w:szCs w:val="20"/>
                <w:u w:val="single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</w:rPr>
              <w:t>High</w:t>
            </w:r>
            <w:r w:rsidRPr="0088068D">
              <w:rPr>
                <w:rFonts w:asciiTheme="majorHAnsi" w:hAnsiTheme="majorHAnsi"/>
                <w:b/>
                <w:color w:val="000000"/>
                <w:sz w:val="24"/>
                <w:szCs w:val="20"/>
                <w:u w:val="single"/>
              </w:rPr>
              <w:t xml:space="preserve"> School;</w:t>
            </w:r>
          </w:p>
          <w:p w14:paraId="70F75823" w14:textId="77777777" w:rsidR="00C4115D" w:rsidRPr="0088068D" w:rsidRDefault="00C4115D" w:rsidP="00C4115D">
            <w:pPr>
              <w:jc w:val="center"/>
              <w:rPr>
                <w:rFonts w:asciiTheme="majorHAnsi" w:hAnsiTheme="majorHAnsi"/>
                <w:color w:val="000000"/>
                <w:u w:val="single"/>
              </w:rPr>
            </w:pPr>
          </w:p>
          <w:p w14:paraId="5BFD2C5A" w14:textId="77777777" w:rsidR="00C4115D" w:rsidRPr="00E63247" w:rsidRDefault="00C4115D" w:rsidP="00C411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Madrid, </w:t>
            </w:r>
            <w:r w:rsidRPr="00E63247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Spa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</w:t>
            </w: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. </w:t>
            </w:r>
          </w:p>
          <w:p w14:paraId="1A9B596E" w14:textId="77777777" w:rsidR="00C4115D" w:rsidRPr="001A6AD5" w:rsidRDefault="00C4115D" w:rsidP="00C4115D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  <w:r w:rsidRPr="001A6AD5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I.E.S Máximo Trueba.</w:t>
            </w:r>
            <w:r w:rsidRPr="00E27E78"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 xml:space="preserve"> (2008 – 2009</w:t>
            </w:r>
            <w:r w:rsidRPr="00400B68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)</w:t>
            </w: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      </w:t>
            </w:r>
          </w:p>
          <w:p w14:paraId="54C2978B" w14:textId="77777777" w:rsidR="00C4115D" w:rsidRDefault="00C4115D" w:rsidP="00C4115D">
            <w:pPr>
              <w:pStyle w:val="ListParagraph"/>
              <w:ind w:left="780"/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</w:p>
          <w:p w14:paraId="483C8D62" w14:textId="77777777" w:rsidR="00C4115D" w:rsidRPr="00E63247" w:rsidRDefault="00C4115D" w:rsidP="00C411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E63247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Brussels</w:t>
            </w: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, </w:t>
            </w:r>
            <w:r w:rsidRPr="00E63247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Belgium</w:t>
            </w: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>.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</w:p>
          <w:p w14:paraId="5608B2EE" w14:textId="77777777" w:rsidR="00C4115D" w:rsidRDefault="00C4115D" w:rsidP="00C4115D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proofErr w:type="spellStart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École</w:t>
            </w:r>
            <w:proofErr w:type="spellEnd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Européene</w:t>
            </w:r>
            <w:proofErr w:type="spellEnd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Bruxelles</w:t>
            </w:r>
            <w:proofErr w:type="spellEnd"/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I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Uccle</w:t>
            </w:r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.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</w:t>
            </w:r>
            <w:r w:rsidRPr="00400B68"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>(20</w:t>
            </w:r>
            <w:r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>09</w:t>
            </w:r>
            <w:r w:rsidRPr="00400B68"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 xml:space="preserve"> – 2013)</w:t>
            </w:r>
            <w:r w:rsidRPr="00400B68">
              <w:rPr>
                <w:rFonts w:asciiTheme="majorHAnsi" w:hAnsiTheme="majorHAnsi"/>
                <w:b/>
                <w:color w:val="000000"/>
                <w:szCs w:val="20"/>
                <w:lang w:val="es-ES"/>
              </w:rPr>
              <w:t xml:space="preserve">      </w:t>
            </w:r>
          </w:p>
          <w:p w14:paraId="26C5357F" w14:textId="77777777" w:rsidR="00C4115D" w:rsidRPr="00112FE0" w:rsidRDefault="00C4115D" w:rsidP="00C4115D">
            <w:pPr>
              <w:pStyle w:val="ListParagraph"/>
              <w:rPr>
                <w:rFonts w:asciiTheme="majorHAnsi" w:hAnsi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(</w:t>
            </w:r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European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diploma 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graduate.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)</w:t>
            </w:r>
          </w:p>
          <w:p w14:paraId="76A2053A" w14:textId="77777777" w:rsidR="00C4115D" w:rsidRPr="0088068D" w:rsidRDefault="00C4115D" w:rsidP="00C4115D">
            <w:pPr>
              <w:pStyle w:val="ListParagraph"/>
              <w:ind w:left="780"/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</w:p>
          <w:p w14:paraId="40AF75D6" w14:textId="77777777" w:rsidR="00C4115D" w:rsidRPr="00112FE0" w:rsidRDefault="00C4115D" w:rsidP="00C4115D">
            <w:pPr>
              <w:pStyle w:val="ListParagraph"/>
              <w:ind w:left="780"/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</w:pPr>
            <w:r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  </w:t>
            </w:r>
          </w:p>
          <w:p w14:paraId="26485EA5" w14:textId="77777777" w:rsidR="00C4115D" w:rsidRPr="0088068D" w:rsidRDefault="00C4115D" w:rsidP="00C4115D">
            <w:pPr>
              <w:jc w:val="center"/>
              <w:rPr>
                <w:rFonts w:asciiTheme="majorHAnsi" w:hAnsiTheme="majorHAnsi"/>
                <w:b/>
                <w:color w:val="000000"/>
                <w:sz w:val="24"/>
                <w:u w:val="single"/>
                <w:lang w:val="es-ES"/>
              </w:rPr>
            </w:pPr>
            <w:r>
              <w:rPr>
                <w:rFonts w:asciiTheme="majorHAnsi" w:hAnsiTheme="majorHAnsi"/>
                <w:b/>
                <w:color w:val="000000"/>
                <w:sz w:val="24"/>
                <w:u w:val="single"/>
              </w:rPr>
              <w:t>B</w:t>
            </w:r>
            <w:r w:rsidRPr="00C853ED">
              <w:rPr>
                <w:rFonts w:asciiTheme="majorHAnsi" w:hAnsiTheme="majorHAnsi"/>
                <w:b/>
                <w:color w:val="000000"/>
                <w:sz w:val="24"/>
                <w:u w:val="single"/>
              </w:rPr>
              <w:t>accalaureate</w:t>
            </w:r>
            <w:r w:rsidRPr="0088068D">
              <w:rPr>
                <w:rFonts w:asciiTheme="majorHAnsi" w:hAnsiTheme="majorHAnsi"/>
                <w:b/>
                <w:color w:val="000000"/>
                <w:sz w:val="24"/>
                <w:u w:val="single"/>
                <w:lang w:val="es-ES"/>
              </w:rPr>
              <w:t>;</w:t>
            </w:r>
          </w:p>
          <w:p w14:paraId="4163B9DB" w14:textId="77777777" w:rsidR="00C4115D" w:rsidRPr="0088068D" w:rsidRDefault="00C4115D" w:rsidP="00C4115D">
            <w:pPr>
              <w:rPr>
                <w:rFonts w:asciiTheme="majorHAnsi" w:hAnsiTheme="majorHAnsi"/>
                <w:b/>
                <w:color w:val="000000"/>
                <w:lang w:val="es-ES"/>
              </w:rPr>
            </w:pPr>
          </w:p>
          <w:p w14:paraId="29DDDF33" w14:textId="77777777" w:rsidR="00C4115D" w:rsidRPr="00112FE0" w:rsidRDefault="00C4115D" w:rsidP="00C411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Madrid, </w:t>
            </w:r>
            <w:proofErr w:type="spellStart"/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>Spa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>in</w:t>
            </w:r>
            <w:proofErr w:type="spellEnd"/>
            <w:r w:rsidRPr="001A6AD5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. </w:t>
            </w:r>
          </w:p>
          <w:p w14:paraId="3FC87CCC" w14:textId="77777777" w:rsidR="00C4115D" w:rsidRPr="00112FE0" w:rsidRDefault="00C4115D" w:rsidP="00C4115D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</w:rPr>
              <w:t>I.E.S Joan Miro.</w:t>
            </w:r>
            <w:r w:rsidRPr="00112FE0">
              <w:rPr>
                <w:rFonts w:asciiTheme="majorHAnsi" w:hAnsiTheme="majorHAnsi"/>
                <w:b/>
                <w:color w:val="000000"/>
                <w:sz w:val="20"/>
                <w:szCs w:val="20"/>
                <w:lang w:val="es-ES"/>
              </w:rPr>
              <w:t xml:space="preserve"> </w:t>
            </w:r>
            <w:r w:rsidRPr="00400B68"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>(2013-2015)</w:t>
            </w:r>
            <w:r w:rsidRPr="00400B68">
              <w:rPr>
                <w:rFonts w:asciiTheme="majorHAnsi" w:hAnsiTheme="majorHAnsi"/>
                <w:b/>
                <w:color w:val="000000"/>
                <w:szCs w:val="20"/>
                <w:lang w:val="es-ES"/>
              </w:rPr>
              <w:t xml:space="preserve">      </w:t>
            </w:r>
          </w:p>
          <w:p w14:paraId="09686CB6" w14:textId="77777777" w:rsidR="00C4115D" w:rsidRDefault="00C4115D" w:rsidP="00C4115D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E63247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I.E.S Giner de los Ríos.</w:t>
            </w:r>
            <w:r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</w:t>
            </w:r>
            <w:r w:rsidRPr="00400B68">
              <w:rPr>
                <w:rFonts w:asciiTheme="majorHAnsi" w:hAnsiTheme="majorHAnsi"/>
                <w:i/>
                <w:color w:val="000000"/>
                <w:szCs w:val="20"/>
                <w:lang w:val="es-ES"/>
              </w:rPr>
              <w:t>(2015 – 2016)</w:t>
            </w:r>
          </w:p>
          <w:p w14:paraId="061F4A5A" w14:textId="77777777" w:rsidR="00C4115D" w:rsidRPr="00112FE0" w:rsidRDefault="00C4115D" w:rsidP="00C4115D">
            <w:pPr>
              <w:pStyle w:val="ListParagraph"/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</w:pPr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(</w:t>
            </w:r>
            <w:proofErr w:type="spellStart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Bachelor’s</w:t>
            </w:r>
            <w:proofErr w:type="spellEnd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degree</w:t>
            </w:r>
            <w:proofErr w:type="spellEnd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graduate</w:t>
            </w:r>
            <w:proofErr w:type="spellEnd"/>
            <w:r w:rsidRPr="00112FE0">
              <w:rPr>
                <w:rFonts w:asciiTheme="majorHAnsi" w:hAnsiTheme="majorHAnsi"/>
                <w:i/>
                <w:color w:val="000000"/>
                <w:sz w:val="20"/>
                <w:szCs w:val="20"/>
                <w:lang w:val="es-ES"/>
              </w:rPr>
              <w:t>.)</w:t>
            </w:r>
          </w:p>
          <w:p w14:paraId="79741610" w14:textId="77777777" w:rsidR="00C4115D" w:rsidRDefault="00C4115D" w:rsidP="00C4115D">
            <w:pPr>
              <w:rPr>
                <w:rFonts w:asciiTheme="majorHAnsi" w:hAnsiTheme="majorHAnsi"/>
                <w:i/>
                <w:color w:val="000000"/>
                <w:sz w:val="20"/>
                <w:szCs w:val="20"/>
              </w:rPr>
            </w:pPr>
          </w:p>
          <w:p w14:paraId="757F6CEE" w14:textId="77777777" w:rsidR="00C4115D" w:rsidRPr="0088068D" w:rsidRDefault="00C4115D" w:rsidP="00C4115D">
            <w:pPr>
              <w:rPr>
                <w:rFonts w:asciiTheme="majorHAnsi" w:hAnsiTheme="majorHAnsi"/>
                <w:i/>
                <w:color w:val="000000"/>
                <w:sz w:val="20"/>
                <w:szCs w:val="20"/>
              </w:rPr>
            </w:pPr>
          </w:p>
          <w:p w14:paraId="3482CFE3" w14:textId="77777777" w:rsidR="00C4115D" w:rsidRPr="00E84538" w:rsidRDefault="00C4115D" w:rsidP="00C4115D">
            <w:pPr>
              <w:jc w:val="center"/>
              <w:rPr>
                <w:rFonts w:asciiTheme="majorHAnsi" w:hAnsiTheme="majorHAnsi"/>
                <w:i/>
                <w:color w:val="000000"/>
                <w:sz w:val="20"/>
                <w:szCs w:val="20"/>
              </w:rPr>
            </w:pPr>
            <w:r w:rsidRPr="0088068D">
              <w:rPr>
                <w:rFonts w:asciiTheme="majorHAnsi" w:hAnsiTheme="majorHAnsi"/>
                <w:b/>
                <w:color w:val="000000"/>
                <w:sz w:val="24"/>
                <w:szCs w:val="24"/>
                <w:u w:val="single"/>
              </w:rPr>
              <w:t>Universit</w:t>
            </w:r>
            <w:r>
              <w:rPr>
                <w:rFonts w:asciiTheme="majorHAnsi" w:hAnsiTheme="majorHAnsi"/>
                <w:b/>
                <w:color w:val="000000"/>
                <w:sz w:val="24"/>
                <w:szCs w:val="24"/>
                <w:u w:val="single"/>
              </w:rPr>
              <w:t>y studies</w:t>
            </w:r>
            <w:r w:rsidRPr="0088068D">
              <w:rPr>
                <w:rFonts w:asciiTheme="majorHAnsi" w:hAnsiTheme="majorHAnsi"/>
                <w:b/>
                <w:color w:val="000000"/>
                <w:u w:val="single"/>
              </w:rPr>
              <w:t>;</w:t>
            </w:r>
          </w:p>
          <w:p w14:paraId="196E00D3" w14:textId="77777777" w:rsidR="00C4115D" w:rsidRPr="0088068D" w:rsidRDefault="00C4115D" w:rsidP="00C4115D">
            <w:pPr>
              <w:rPr>
                <w:rFonts w:asciiTheme="majorHAnsi" w:hAnsiTheme="majorHAnsi"/>
                <w:b/>
                <w:color w:val="000000"/>
                <w:u w:val="single"/>
              </w:rPr>
            </w:pPr>
          </w:p>
          <w:p w14:paraId="2C224B76" w14:textId="77777777" w:rsidR="00C4115D" w:rsidRPr="00E63247" w:rsidRDefault="00C4115D" w:rsidP="00C4115D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i/>
                <w:color w:val="000000"/>
                <w:sz w:val="20"/>
              </w:rPr>
            </w:pPr>
            <w:r>
              <w:rPr>
                <w:rFonts w:asciiTheme="majorHAnsi" w:hAnsiTheme="majorHAnsi"/>
                <w:b/>
                <w:color w:val="000000"/>
                <w:sz w:val="20"/>
              </w:rPr>
              <w:t>The Hague, Netherlands:</w:t>
            </w:r>
            <w:r w:rsidRPr="00400B68">
              <w:rPr>
                <w:rFonts w:asciiTheme="majorHAnsi" w:hAnsiTheme="majorHAnsi"/>
                <w:i/>
                <w:color w:val="000000"/>
              </w:rPr>
              <w:t xml:space="preserve"> </w:t>
            </w:r>
          </w:p>
          <w:p w14:paraId="3AB5B92C" w14:textId="77777777" w:rsidR="00C4115D" w:rsidRPr="006B177E" w:rsidRDefault="00C4115D" w:rsidP="00C4115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/>
                <w:sz w:val="20"/>
              </w:rPr>
            </w:pPr>
            <w:r w:rsidRPr="006B177E">
              <w:rPr>
                <w:rFonts w:asciiTheme="majorHAnsi" w:hAnsiTheme="majorHAnsi"/>
                <w:color w:val="000000"/>
                <w:sz w:val="20"/>
              </w:rPr>
              <w:t xml:space="preserve">International Communication Management at </w:t>
            </w:r>
            <w:proofErr w:type="spellStart"/>
            <w:r w:rsidRPr="006B177E">
              <w:rPr>
                <w:rFonts w:asciiTheme="majorHAnsi" w:hAnsiTheme="majorHAnsi"/>
                <w:i/>
                <w:color w:val="000000"/>
                <w:sz w:val="20"/>
              </w:rPr>
              <w:t>Hogeschool</w:t>
            </w:r>
            <w:proofErr w:type="spellEnd"/>
            <w:r w:rsidRPr="006B177E">
              <w:rPr>
                <w:rFonts w:asciiTheme="majorHAnsi" w:hAnsiTheme="majorHAnsi"/>
                <w:i/>
                <w:color w:val="000000"/>
                <w:sz w:val="20"/>
              </w:rPr>
              <w:t xml:space="preserve"> Den Haag. </w:t>
            </w:r>
            <w:r w:rsidRPr="00400B68">
              <w:rPr>
                <w:rFonts w:asciiTheme="majorHAnsi" w:hAnsiTheme="majorHAnsi"/>
                <w:i/>
                <w:color w:val="000000"/>
              </w:rPr>
              <w:t>(English study from 2016 - 2017</w:t>
            </w:r>
            <w:r w:rsidRPr="006B177E">
              <w:rPr>
                <w:rFonts w:asciiTheme="majorHAnsi" w:hAnsiTheme="majorHAnsi"/>
                <w:i/>
                <w:color w:val="000000"/>
                <w:sz w:val="20"/>
              </w:rPr>
              <w:t>)</w:t>
            </w:r>
          </w:p>
          <w:p w14:paraId="688D9583" w14:textId="77777777" w:rsidR="00C4115D" w:rsidRPr="00DF7AA2" w:rsidRDefault="00C4115D" w:rsidP="00C4115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/>
                <w:sz w:val="20"/>
              </w:rPr>
            </w:pPr>
            <w:r w:rsidRPr="006B177E">
              <w:rPr>
                <w:rFonts w:asciiTheme="majorHAnsi" w:hAnsiTheme="majorHAnsi"/>
                <w:color w:val="000000"/>
                <w:sz w:val="20"/>
              </w:rPr>
              <w:t xml:space="preserve">International Media and Event Management at </w:t>
            </w:r>
            <w:proofErr w:type="spellStart"/>
            <w:r w:rsidRPr="006B177E">
              <w:rPr>
                <w:rFonts w:asciiTheme="majorHAnsi" w:hAnsiTheme="majorHAnsi"/>
                <w:i/>
                <w:color w:val="000000"/>
                <w:sz w:val="20"/>
              </w:rPr>
              <w:t>InHolland</w:t>
            </w:r>
            <w:proofErr w:type="spellEnd"/>
            <w:r w:rsidRPr="006B177E">
              <w:rPr>
                <w:rFonts w:asciiTheme="majorHAnsi" w:hAnsiTheme="majorHAnsi"/>
                <w:i/>
                <w:color w:val="000000"/>
                <w:sz w:val="20"/>
              </w:rPr>
              <w:t xml:space="preserve">. </w:t>
            </w:r>
            <w:r w:rsidRPr="00400B68">
              <w:rPr>
                <w:rFonts w:asciiTheme="majorHAnsi" w:hAnsiTheme="majorHAnsi"/>
                <w:i/>
                <w:color w:val="000000"/>
              </w:rPr>
              <w:t>(English study from 2017 - 2018)</w:t>
            </w:r>
          </w:p>
          <w:p w14:paraId="1AADBC33" w14:textId="77777777" w:rsidR="00C4115D" w:rsidRPr="006B177E" w:rsidRDefault="00C4115D" w:rsidP="00C4115D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/>
                <w:color w:val="000000"/>
                <w:sz w:val="20"/>
              </w:rPr>
            </w:pPr>
            <w:r>
              <w:rPr>
                <w:rFonts w:asciiTheme="majorHAnsi" w:hAnsiTheme="majorHAnsi"/>
                <w:i/>
                <w:color w:val="000000"/>
              </w:rPr>
              <w:t xml:space="preserve">UXD at </w:t>
            </w:r>
            <w:proofErr w:type="spellStart"/>
            <w:r>
              <w:rPr>
                <w:rFonts w:asciiTheme="majorHAnsi" w:hAnsiTheme="majorHAnsi"/>
                <w:i/>
                <w:color w:val="000000"/>
              </w:rPr>
              <w:t>Hogeschool</w:t>
            </w:r>
            <w:proofErr w:type="spellEnd"/>
            <w:r>
              <w:rPr>
                <w:rFonts w:asciiTheme="majorHAnsi" w:hAnsiTheme="majorHAnsi"/>
                <w:i/>
                <w:color w:val="000000"/>
              </w:rPr>
              <w:t xml:space="preserve"> Den Haag (English study 2020 - )</w:t>
            </w:r>
          </w:p>
          <w:p w14:paraId="4964FAE1" w14:textId="12886B43" w:rsidR="00036450" w:rsidRPr="009031FB" w:rsidRDefault="00036450" w:rsidP="009031FB">
            <w:pPr>
              <w:rPr>
                <w:b/>
              </w:rPr>
            </w:pPr>
          </w:p>
        </w:tc>
      </w:tr>
    </w:tbl>
    <w:p w14:paraId="1925C2A7" w14:textId="77777777" w:rsidR="0043117B" w:rsidRDefault="00B85622" w:rsidP="000C45FF">
      <w:pPr>
        <w:tabs>
          <w:tab w:val="left" w:pos="990"/>
        </w:tabs>
      </w:pPr>
      <w:r>
        <w:lastRenderedPageBreak/>
        <w:t xml:space="preserve">  </w:t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87DDE" w14:textId="77777777" w:rsidR="0057061B" w:rsidRDefault="0057061B" w:rsidP="000C45FF">
      <w:r>
        <w:separator/>
      </w:r>
    </w:p>
  </w:endnote>
  <w:endnote w:type="continuationSeparator" w:id="0">
    <w:p w14:paraId="5D26A579" w14:textId="77777777" w:rsidR="0057061B" w:rsidRDefault="0057061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8EE7" w14:textId="77777777" w:rsidR="0057061B" w:rsidRDefault="0057061B" w:rsidP="000C45FF">
      <w:r>
        <w:separator/>
      </w:r>
    </w:p>
  </w:footnote>
  <w:footnote w:type="continuationSeparator" w:id="0">
    <w:p w14:paraId="5B1AC187" w14:textId="77777777" w:rsidR="0057061B" w:rsidRDefault="0057061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094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911A14" wp14:editId="3DA231A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Graphic 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5196"/>
    <w:multiLevelType w:val="hybridMultilevel"/>
    <w:tmpl w:val="7A9E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2174D"/>
    <w:multiLevelType w:val="hybridMultilevel"/>
    <w:tmpl w:val="D690FE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F5F97"/>
    <w:multiLevelType w:val="hybridMultilevel"/>
    <w:tmpl w:val="DFC08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56C"/>
    <w:multiLevelType w:val="hybridMultilevel"/>
    <w:tmpl w:val="85F46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25D6"/>
    <w:multiLevelType w:val="hybridMultilevel"/>
    <w:tmpl w:val="5EE6FA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813C92"/>
    <w:multiLevelType w:val="hybridMultilevel"/>
    <w:tmpl w:val="F7842A36"/>
    <w:lvl w:ilvl="0" w:tplc="0809000B">
      <w:start w:val="1"/>
      <w:numFmt w:val="bullet"/>
      <w:lvlText w:val=""/>
      <w:lvlJc w:val="left"/>
      <w:pPr>
        <w:ind w:left="16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380" w:hanging="360"/>
      </w:pPr>
    </w:lvl>
    <w:lvl w:ilvl="2" w:tplc="0809001B" w:tentative="1">
      <w:start w:val="1"/>
      <w:numFmt w:val="lowerRoman"/>
      <w:lvlText w:val="%3."/>
      <w:lvlJc w:val="right"/>
      <w:pPr>
        <w:ind w:left="3100" w:hanging="180"/>
      </w:pPr>
    </w:lvl>
    <w:lvl w:ilvl="3" w:tplc="0809000F" w:tentative="1">
      <w:start w:val="1"/>
      <w:numFmt w:val="decimal"/>
      <w:lvlText w:val="%4."/>
      <w:lvlJc w:val="left"/>
      <w:pPr>
        <w:ind w:left="3820" w:hanging="360"/>
      </w:pPr>
    </w:lvl>
    <w:lvl w:ilvl="4" w:tplc="08090019" w:tentative="1">
      <w:start w:val="1"/>
      <w:numFmt w:val="lowerLetter"/>
      <w:lvlText w:val="%5."/>
      <w:lvlJc w:val="left"/>
      <w:pPr>
        <w:ind w:left="4540" w:hanging="360"/>
      </w:pPr>
    </w:lvl>
    <w:lvl w:ilvl="5" w:tplc="0809001B" w:tentative="1">
      <w:start w:val="1"/>
      <w:numFmt w:val="lowerRoman"/>
      <w:lvlText w:val="%6."/>
      <w:lvlJc w:val="right"/>
      <w:pPr>
        <w:ind w:left="5260" w:hanging="180"/>
      </w:pPr>
    </w:lvl>
    <w:lvl w:ilvl="6" w:tplc="0809000F" w:tentative="1">
      <w:start w:val="1"/>
      <w:numFmt w:val="decimal"/>
      <w:lvlText w:val="%7."/>
      <w:lvlJc w:val="left"/>
      <w:pPr>
        <w:ind w:left="5980" w:hanging="360"/>
      </w:pPr>
    </w:lvl>
    <w:lvl w:ilvl="7" w:tplc="08090019" w:tentative="1">
      <w:start w:val="1"/>
      <w:numFmt w:val="lowerLetter"/>
      <w:lvlText w:val="%8."/>
      <w:lvlJc w:val="left"/>
      <w:pPr>
        <w:ind w:left="6700" w:hanging="360"/>
      </w:pPr>
    </w:lvl>
    <w:lvl w:ilvl="8" w:tplc="08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6" w15:restartNumberingAfterBreak="0">
    <w:nsid w:val="1CF47BFC"/>
    <w:multiLevelType w:val="hybridMultilevel"/>
    <w:tmpl w:val="8CFE92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11210"/>
    <w:multiLevelType w:val="hybridMultilevel"/>
    <w:tmpl w:val="3F7CF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2A64"/>
    <w:multiLevelType w:val="hybridMultilevel"/>
    <w:tmpl w:val="64D4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F2033"/>
    <w:multiLevelType w:val="hybridMultilevel"/>
    <w:tmpl w:val="8E9A20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967B9"/>
    <w:multiLevelType w:val="hybridMultilevel"/>
    <w:tmpl w:val="08E6D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77767"/>
    <w:multiLevelType w:val="hybridMultilevel"/>
    <w:tmpl w:val="F3CC834E"/>
    <w:lvl w:ilvl="0" w:tplc="08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 w15:restartNumberingAfterBreak="0">
    <w:nsid w:val="42D65F4E"/>
    <w:multiLevelType w:val="hybridMultilevel"/>
    <w:tmpl w:val="FDB24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27797"/>
    <w:multiLevelType w:val="hybridMultilevel"/>
    <w:tmpl w:val="549A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2092"/>
    <w:multiLevelType w:val="hybridMultilevel"/>
    <w:tmpl w:val="4CB6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D3932"/>
    <w:multiLevelType w:val="hybridMultilevel"/>
    <w:tmpl w:val="F520944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33602D1"/>
    <w:multiLevelType w:val="hybridMultilevel"/>
    <w:tmpl w:val="95B00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64210"/>
    <w:multiLevelType w:val="hybridMultilevel"/>
    <w:tmpl w:val="62A855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0442D"/>
    <w:multiLevelType w:val="hybridMultilevel"/>
    <w:tmpl w:val="50EE2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774EB"/>
    <w:multiLevelType w:val="hybridMultilevel"/>
    <w:tmpl w:val="0E006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05709"/>
    <w:multiLevelType w:val="hybridMultilevel"/>
    <w:tmpl w:val="EA3463D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430347"/>
    <w:multiLevelType w:val="hybridMultilevel"/>
    <w:tmpl w:val="F2903B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A05721"/>
    <w:multiLevelType w:val="hybridMultilevel"/>
    <w:tmpl w:val="95E2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91A13"/>
    <w:multiLevelType w:val="hybridMultilevel"/>
    <w:tmpl w:val="FABA5C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6725D"/>
    <w:multiLevelType w:val="hybridMultilevel"/>
    <w:tmpl w:val="7216294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F13A4"/>
    <w:multiLevelType w:val="hybridMultilevel"/>
    <w:tmpl w:val="6354F6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E76B6"/>
    <w:multiLevelType w:val="hybridMultilevel"/>
    <w:tmpl w:val="EC12E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41121"/>
    <w:multiLevelType w:val="hybridMultilevel"/>
    <w:tmpl w:val="BE101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E2ADD"/>
    <w:multiLevelType w:val="hybridMultilevel"/>
    <w:tmpl w:val="5686A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42E4C"/>
    <w:multiLevelType w:val="hybridMultilevel"/>
    <w:tmpl w:val="8DFEDA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34FD8"/>
    <w:multiLevelType w:val="hybridMultilevel"/>
    <w:tmpl w:val="947E2C16"/>
    <w:lvl w:ilvl="0" w:tplc="0809000F">
      <w:start w:val="1"/>
      <w:numFmt w:val="decimal"/>
      <w:lvlText w:val="%1."/>
      <w:lvlJc w:val="left"/>
      <w:pPr>
        <w:ind w:left="1660" w:hanging="360"/>
      </w:pPr>
    </w:lvl>
    <w:lvl w:ilvl="1" w:tplc="08090019" w:tentative="1">
      <w:start w:val="1"/>
      <w:numFmt w:val="lowerLetter"/>
      <w:lvlText w:val="%2."/>
      <w:lvlJc w:val="left"/>
      <w:pPr>
        <w:ind w:left="2380" w:hanging="360"/>
      </w:pPr>
    </w:lvl>
    <w:lvl w:ilvl="2" w:tplc="0809001B" w:tentative="1">
      <w:start w:val="1"/>
      <w:numFmt w:val="lowerRoman"/>
      <w:lvlText w:val="%3."/>
      <w:lvlJc w:val="right"/>
      <w:pPr>
        <w:ind w:left="3100" w:hanging="180"/>
      </w:pPr>
    </w:lvl>
    <w:lvl w:ilvl="3" w:tplc="0809000F" w:tentative="1">
      <w:start w:val="1"/>
      <w:numFmt w:val="decimal"/>
      <w:lvlText w:val="%4."/>
      <w:lvlJc w:val="left"/>
      <w:pPr>
        <w:ind w:left="3820" w:hanging="360"/>
      </w:pPr>
    </w:lvl>
    <w:lvl w:ilvl="4" w:tplc="08090019" w:tentative="1">
      <w:start w:val="1"/>
      <w:numFmt w:val="lowerLetter"/>
      <w:lvlText w:val="%5."/>
      <w:lvlJc w:val="left"/>
      <w:pPr>
        <w:ind w:left="4540" w:hanging="360"/>
      </w:pPr>
    </w:lvl>
    <w:lvl w:ilvl="5" w:tplc="0809001B" w:tentative="1">
      <w:start w:val="1"/>
      <w:numFmt w:val="lowerRoman"/>
      <w:lvlText w:val="%6."/>
      <w:lvlJc w:val="right"/>
      <w:pPr>
        <w:ind w:left="5260" w:hanging="180"/>
      </w:pPr>
    </w:lvl>
    <w:lvl w:ilvl="6" w:tplc="0809000F" w:tentative="1">
      <w:start w:val="1"/>
      <w:numFmt w:val="decimal"/>
      <w:lvlText w:val="%7."/>
      <w:lvlJc w:val="left"/>
      <w:pPr>
        <w:ind w:left="5980" w:hanging="360"/>
      </w:pPr>
    </w:lvl>
    <w:lvl w:ilvl="7" w:tplc="08090019" w:tentative="1">
      <w:start w:val="1"/>
      <w:numFmt w:val="lowerLetter"/>
      <w:lvlText w:val="%8."/>
      <w:lvlJc w:val="left"/>
      <w:pPr>
        <w:ind w:left="6700" w:hanging="360"/>
      </w:pPr>
    </w:lvl>
    <w:lvl w:ilvl="8" w:tplc="0809001B" w:tentative="1">
      <w:start w:val="1"/>
      <w:numFmt w:val="lowerRoman"/>
      <w:lvlText w:val="%9."/>
      <w:lvlJc w:val="right"/>
      <w:pPr>
        <w:ind w:left="7420" w:hanging="18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9"/>
  </w:num>
  <w:num w:numId="5">
    <w:abstractNumId w:val="9"/>
  </w:num>
  <w:num w:numId="6">
    <w:abstractNumId w:val="15"/>
  </w:num>
  <w:num w:numId="7">
    <w:abstractNumId w:val="4"/>
  </w:num>
  <w:num w:numId="8">
    <w:abstractNumId w:val="24"/>
  </w:num>
  <w:num w:numId="9">
    <w:abstractNumId w:val="13"/>
  </w:num>
  <w:num w:numId="10">
    <w:abstractNumId w:val="25"/>
  </w:num>
  <w:num w:numId="11">
    <w:abstractNumId w:val="29"/>
  </w:num>
  <w:num w:numId="12">
    <w:abstractNumId w:val="1"/>
  </w:num>
  <w:num w:numId="13">
    <w:abstractNumId w:val="30"/>
  </w:num>
  <w:num w:numId="14">
    <w:abstractNumId w:val="5"/>
  </w:num>
  <w:num w:numId="15">
    <w:abstractNumId w:val="21"/>
  </w:num>
  <w:num w:numId="16">
    <w:abstractNumId w:val="17"/>
  </w:num>
  <w:num w:numId="17">
    <w:abstractNumId w:val="26"/>
  </w:num>
  <w:num w:numId="18">
    <w:abstractNumId w:val="27"/>
  </w:num>
  <w:num w:numId="19">
    <w:abstractNumId w:val="0"/>
  </w:num>
  <w:num w:numId="20">
    <w:abstractNumId w:val="22"/>
  </w:num>
  <w:num w:numId="21">
    <w:abstractNumId w:val="28"/>
  </w:num>
  <w:num w:numId="22">
    <w:abstractNumId w:val="14"/>
  </w:num>
  <w:num w:numId="23">
    <w:abstractNumId w:val="10"/>
  </w:num>
  <w:num w:numId="24">
    <w:abstractNumId w:val="6"/>
  </w:num>
  <w:num w:numId="25">
    <w:abstractNumId w:val="11"/>
  </w:num>
  <w:num w:numId="26">
    <w:abstractNumId w:val="3"/>
  </w:num>
  <w:num w:numId="27">
    <w:abstractNumId w:val="8"/>
  </w:num>
  <w:num w:numId="28">
    <w:abstractNumId w:val="2"/>
  </w:num>
  <w:num w:numId="29">
    <w:abstractNumId w:val="18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D"/>
    <w:rsid w:val="000310B5"/>
    <w:rsid w:val="00036450"/>
    <w:rsid w:val="0003789B"/>
    <w:rsid w:val="000378DC"/>
    <w:rsid w:val="00066EF7"/>
    <w:rsid w:val="00087F27"/>
    <w:rsid w:val="00094499"/>
    <w:rsid w:val="000C45FF"/>
    <w:rsid w:val="000E3FD1"/>
    <w:rsid w:val="000E4414"/>
    <w:rsid w:val="000E46B9"/>
    <w:rsid w:val="00112054"/>
    <w:rsid w:val="00112FE0"/>
    <w:rsid w:val="0012765A"/>
    <w:rsid w:val="001471BC"/>
    <w:rsid w:val="001525E1"/>
    <w:rsid w:val="001547EA"/>
    <w:rsid w:val="00180329"/>
    <w:rsid w:val="00182066"/>
    <w:rsid w:val="0019001F"/>
    <w:rsid w:val="001A00E5"/>
    <w:rsid w:val="001A6AD5"/>
    <w:rsid w:val="001A74A5"/>
    <w:rsid w:val="001B2ABD"/>
    <w:rsid w:val="001E0391"/>
    <w:rsid w:val="001E1759"/>
    <w:rsid w:val="001F1ECC"/>
    <w:rsid w:val="002400EB"/>
    <w:rsid w:val="002525D4"/>
    <w:rsid w:val="00256CF7"/>
    <w:rsid w:val="00281FD5"/>
    <w:rsid w:val="0030481B"/>
    <w:rsid w:val="003156FC"/>
    <w:rsid w:val="003254B5"/>
    <w:rsid w:val="0037121F"/>
    <w:rsid w:val="003A6B7D"/>
    <w:rsid w:val="003B06CA"/>
    <w:rsid w:val="003F606E"/>
    <w:rsid w:val="004009DA"/>
    <w:rsid w:val="00400B68"/>
    <w:rsid w:val="00401FD2"/>
    <w:rsid w:val="004071FC"/>
    <w:rsid w:val="0041506A"/>
    <w:rsid w:val="00445947"/>
    <w:rsid w:val="004813B3"/>
    <w:rsid w:val="00496591"/>
    <w:rsid w:val="004C63E4"/>
    <w:rsid w:val="004D3011"/>
    <w:rsid w:val="004F07A6"/>
    <w:rsid w:val="00525753"/>
    <w:rsid w:val="005262AC"/>
    <w:rsid w:val="0057061B"/>
    <w:rsid w:val="005713B4"/>
    <w:rsid w:val="00596C82"/>
    <w:rsid w:val="005C3017"/>
    <w:rsid w:val="005E39D5"/>
    <w:rsid w:val="00600670"/>
    <w:rsid w:val="0062123A"/>
    <w:rsid w:val="00646E75"/>
    <w:rsid w:val="0065379B"/>
    <w:rsid w:val="006771D0"/>
    <w:rsid w:val="006B177E"/>
    <w:rsid w:val="006D3826"/>
    <w:rsid w:val="00715FCB"/>
    <w:rsid w:val="00743101"/>
    <w:rsid w:val="007775E1"/>
    <w:rsid w:val="007867A0"/>
    <w:rsid w:val="007927F5"/>
    <w:rsid w:val="00802CA0"/>
    <w:rsid w:val="008104B9"/>
    <w:rsid w:val="0088068D"/>
    <w:rsid w:val="00887AB1"/>
    <w:rsid w:val="009031FB"/>
    <w:rsid w:val="009260CD"/>
    <w:rsid w:val="00952C25"/>
    <w:rsid w:val="00A00369"/>
    <w:rsid w:val="00A2118D"/>
    <w:rsid w:val="00A619FD"/>
    <w:rsid w:val="00A73C15"/>
    <w:rsid w:val="00A93847"/>
    <w:rsid w:val="00AA3E6C"/>
    <w:rsid w:val="00AB1506"/>
    <w:rsid w:val="00AD76E2"/>
    <w:rsid w:val="00B16BFC"/>
    <w:rsid w:val="00B20152"/>
    <w:rsid w:val="00B246D4"/>
    <w:rsid w:val="00B359E4"/>
    <w:rsid w:val="00B57D98"/>
    <w:rsid w:val="00B70850"/>
    <w:rsid w:val="00B81859"/>
    <w:rsid w:val="00B85622"/>
    <w:rsid w:val="00BC2CED"/>
    <w:rsid w:val="00C066B6"/>
    <w:rsid w:val="00C37BA1"/>
    <w:rsid w:val="00C4115D"/>
    <w:rsid w:val="00C4674C"/>
    <w:rsid w:val="00C506CF"/>
    <w:rsid w:val="00C72BED"/>
    <w:rsid w:val="00C83BA9"/>
    <w:rsid w:val="00C853ED"/>
    <w:rsid w:val="00C9578B"/>
    <w:rsid w:val="00CB0055"/>
    <w:rsid w:val="00D20B21"/>
    <w:rsid w:val="00D2522B"/>
    <w:rsid w:val="00D422DE"/>
    <w:rsid w:val="00D509AC"/>
    <w:rsid w:val="00D5459D"/>
    <w:rsid w:val="00D80288"/>
    <w:rsid w:val="00DA1F4D"/>
    <w:rsid w:val="00DD172A"/>
    <w:rsid w:val="00DF7AA2"/>
    <w:rsid w:val="00E005F6"/>
    <w:rsid w:val="00E25A26"/>
    <w:rsid w:val="00E27E78"/>
    <w:rsid w:val="00E4381A"/>
    <w:rsid w:val="00E55D74"/>
    <w:rsid w:val="00E63247"/>
    <w:rsid w:val="00E84538"/>
    <w:rsid w:val="00F46FF6"/>
    <w:rsid w:val="00F60274"/>
    <w:rsid w:val="00F77FB9"/>
    <w:rsid w:val="00FA6773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54D14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68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6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88068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8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-M-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22D23657A4440F81679670A3AD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A21B-07A3-4DD7-B4A9-3E2E3BCE3F13}"/>
      </w:docPartPr>
      <w:docPartBody>
        <w:p w:rsidR="00BC31EF" w:rsidRDefault="00504089">
          <w:pPr>
            <w:pStyle w:val="CF22D23657A4440F81679670A3ADD791"/>
          </w:pPr>
          <w:r w:rsidRPr="00CB0055">
            <w:t>Contact</w:t>
          </w:r>
        </w:p>
      </w:docPartBody>
    </w:docPart>
    <w:docPart>
      <w:docPartPr>
        <w:name w:val="1657BBFD0A4C4E2CAEED127C565C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D15AA-0784-4DDD-8640-C558B603E1ED}"/>
      </w:docPartPr>
      <w:docPartBody>
        <w:p w:rsidR="00BC31EF" w:rsidRDefault="00504089">
          <w:pPr>
            <w:pStyle w:val="1657BBFD0A4C4E2CAEED127C565CBA06"/>
          </w:pPr>
          <w:r w:rsidRPr="004D3011">
            <w:t>PHONE:</w:t>
          </w:r>
        </w:p>
      </w:docPartBody>
    </w:docPart>
    <w:docPart>
      <w:docPartPr>
        <w:name w:val="89DA56A1CCCE436497B883E5BCF2C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586B5-57DD-4E8C-9FF7-433310F63755}"/>
      </w:docPartPr>
      <w:docPartBody>
        <w:p w:rsidR="00BC31EF" w:rsidRDefault="00504089">
          <w:pPr>
            <w:pStyle w:val="89DA56A1CCCE436497B883E5BCF2CEC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89"/>
    <w:rsid w:val="00010B38"/>
    <w:rsid w:val="00137FEA"/>
    <w:rsid w:val="001C4D04"/>
    <w:rsid w:val="002C6904"/>
    <w:rsid w:val="00504089"/>
    <w:rsid w:val="00521FF0"/>
    <w:rsid w:val="008B0767"/>
    <w:rsid w:val="008D5FE2"/>
    <w:rsid w:val="008E4572"/>
    <w:rsid w:val="00A658D2"/>
    <w:rsid w:val="00AE1B00"/>
    <w:rsid w:val="00B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22D23657A4440F81679670A3ADD791">
    <w:name w:val="CF22D23657A4440F81679670A3ADD791"/>
  </w:style>
  <w:style w:type="paragraph" w:customStyle="1" w:styleId="1657BBFD0A4C4E2CAEED127C565CBA06">
    <w:name w:val="1657BBFD0A4C4E2CAEED127C565CBA06"/>
  </w:style>
  <w:style w:type="paragraph" w:customStyle="1" w:styleId="89DA56A1CCCE436497B883E5BCF2CEC1">
    <w:name w:val="89DA56A1CCCE436497B883E5BCF2CEC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2021-05-11T11:32:00Z</dcterms:created>
  <dcterms:modified xsi:type="dcterms:W3CDTF">2021-05-11T11:35:00Z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